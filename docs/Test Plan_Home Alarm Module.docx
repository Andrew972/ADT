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11D7" w14:textId="77777777" w:rsidR="00A10484" w:rsidRDefault="00B3648F">
      <w:pPr>
        <w:pStyle w:val="Title"/>
      </w:pPr>
      <w:r>
        <w:t>Test Plan</w:t>
      </w:r>
    </w:p>
    <w:p w14:paraId="4B3252BA" w14:textId="77777777" w:rsidR="00855982" w:rsidRPr="00855982" w:rsidRDefault="00B3648F" w:rsidP="00855982">
      <w:pPr>
        <w:pStyle w:val="Heading1"/>
      </w:pPr>
      <w:r>
        <w:t>Home Alarm module</w:t>
      </w:r>
      <w:r w:rsidR="0064774B">
        <w:t>: Home Alarm, and Sensors</w:t>
      </w:r>
      <w:r w:rsidR="00131DC6">
        <w:t>, by Chad Ingram</w:t>
      </w:r>
    </w:p>
    <w:p w14:paraId="649C7984" w14:textId="77777777" w:rsidR="00855982" w:rsidRDefault="00855982" w:rsidP="00B3648F"/>
    <w:p w14:paraId="61EEB5E3" w14:textId="708C1AE1" w:rsidR="00B3648F" w:rsidRDefault="00B3648F" w:rsidP="00B3648F">
      <w:r>
        <w:t xml:space="preserve">The plan is to test for expected output from the selected methods in </w:t>
      </w:r>
      <w:r w:rsidR="00111269">
        <w:t>the</w:t>
      </w:r>
      <w:r>
        <w:t xml:space="preserve"> order of how the information/ feedback is created or generated. Initially, I will want to test the detector classes to make sure that the information that the classes provide is useful, honest</w:t>
      </w:r>
      <w:r w:rsidR="00111269">
        <w:t>,</w:t>
      </w:r>
      <w:r>
        <w:t xml:space="preserve"> and fair.</w:t>
      </w:r>
    </w:p>
    <w:p w14:paraId="1DC4A5C0" w14:textId="4A786080" w:rsidR="0064774B" w:rsidRDefault="00B3648F" w:rsidP="00B3648F">
      <w:r w:rsidRPr="0064774B">
        <w:rPr>
          <w:b/>
          <w:bCs/>
        </w:rPr>
        <w:t>The Detector</w:t>
      </w:r>
      <w:r>
        <w:t xml:space="preserve"> classes have </w:t>
      </w:r>
      <w:r w:rsidR="00DB7783">
        <w:t xml:space="preserve">a </w:t>
      </w:r>
      <w:r>
        <w:t>member variable</w:t>
      </w:r>
      <w:r w:rsidR="00DB7783">
        <w:t xml:space="preserve"> of type string</w:t>
      </w:r>
      <w:r>
        <w:t xml:space="preserve"> for </w:t>
      </w:r>
      <w:r w:rsidR="00DB7783">
        <w:t>the l</w:t>
      </w:r>
      <w:r>
        <w:t xml:space="preserve">ocation </w:t>
      </w:r>
      <w:r w:rsidR="00DB7783">
        <w:t xml:space="preserve">in which </w:t>
      </w:r>
      <w:r>
        <w:t>they are placed</w:t>
      </w:r>
      <w:r w:rsidR="00DB7783">
        <w:t xml:space="preserve">. This class also has a Boolean flag that </w:t>
      </w:r>
      <w:r w:rsidR="00111269">
        <w:t>acts as the</w:t>
      </w:r>
      <w:r w:rsidR="00DB7783">
        <w:t xml:space="preserve"> alarm status</w:t>
      </w:r>
      <w:r w:rsidR="00111269">
        <w:t>. W</w:t>
      </w:r>
      <w:r w:rsidR="0064774B">
        <w:t xml:space="preserve">e will want to flip this flag for this sensor if the sensor is trigger. </w:t>
      </w:r>
      <w:r w:rsidR="00D41B6E">
        <w:t>By default</w:t>
      </w:r>
      <w:r w:rsidR="00111269">
        <w:t>,</w:t>
      </w:r>
      <w:r w:rsidR="0064774B">
        <w:t xml:space="preserve"> this flag is set to false</w:t>
      </w:r>
      <w:r w:rsidR="00D41B6E">
        <w:t>,</w:t>
      </w:r>
      <w:r w:rsidR="0064774B">
        <w:t xml:space="preserve"> meaning the sensor has not been tripped.</w:t>
      </w:r>
      <w:r w:rsidR="00FB56C6">
        <w:t xml:space="preserve"> There is a metho</w:t>
      </w:r>
      <w:r w:rsidR="00EB0815">
        <w:t>d to generate a random number to simulate the detector being “tripped</w:t>
      </w:r>
      <w:r w:rsidR="00D41B6E">
        <w:t>.</w:t>
      </w:r>
      <w:r w:rsidR="00EB0815">
        <w:t xml:space="preserve">” </w:t>
      </w:r>
      <w:r w:rsidR="0064774B">
        <w:t xml:space="preserve"> </w:t>
      </w:r>
      <w:r w:rsidR="00B139F9">
        <w:t>I have a setter and a getter for both the location and the alarm status.</w:t>
      </w:r>
    </w:p>
    <w:p w14:paraId="1C1779E3" w14:textId="1962BF84" w:rsidR="00683D1F" w:rsidRDefault="00943410" w:rsidP="00943410">
      <w:r>
        <w:t xml:space="preserve">I would like to </w:t>
      </w:r>
      <w:r w:rsidR="00D41B6E">
        <w:t>vary the</w:t>
      </w:r>
      <w:r>
        <w:t xml:space="preserve"> randomness </w:t>
      </w:r>
      <w:r w:rsidR="00683D1F">
        <w:t xml:space="preserve">of the number generator </w:t>
      </w:r>
      <w:r>
        <w:t>up and down for whole module testing purposes, but on an individual testing basis</w:t>
      </w:r>
      <w:r w:rsidR="00D41B6E">
        <w:t>,</w:t>
      </w:r>
      <w:r>
        <w:t xml:space="preserve"> have the number entered be matched in</w:t>
      </w:r>
      <w:r w:rsidR="00D41B6E">
        <w:t xml:space="preserve"> a test</w:t>
      </w:r>
      <w:r>
        <w:t xml:space="preserve"> less than or equal to 20% of the time. </w:t>
      </w:r>
    </w:p>
    <w:p w14:paraId="4BABC9B6" w14:textId="7C59ED1D" w:rsidR="00683D1F" w:rsidRDefault="00683D1F" w:rsidP="00943410">
      <w:r>
        <w:t xml:space="preserve">Lastly, I would like to test the time that a detector takes to </w:t>
      </w:r>
      <w:r w:rsidR="003E42FC">
        <w:t>return the “</w:t>
      </w:r>
      <w:proofErr w:type="spellStart"/>
      <w:r w:rsidR="003E42FC">
        <w:t>checkStatus</w:t>
      </w:r>
      <w:proofErr w:type="spellEnd"/>
      <w:r w:rsidR="00D41B6E">
        <w:t>.</w:t>
      </w:r>
      <w:r w:rsidR="003E42FC">
        <w:t>”</w:t>
      </w:r>
    </w:p>
    <w:p w14:paraId="18663990" w14:textId="77777777" w:rsidR="00943410" w:rsidRDefault="00943410" w:rsidP="00B3648F"/>
    <w:p w14:paraId="24BB191D" w14:textId="77777777" w:rsidR="0064774B" w:rsidRDefault="0064774B" w:rsidP="00B3648F">
      <w:r w:rsidRPr="005751A6">
        <w:t>Testing the</w:t>
      </w:r>
      <w:r w:rsidRPr="00B139F9">
        <w:rPr>
          <w:b/>
          <w:bCs/>
        </w:rPr>
        <w:t xml:space="preserve"> Detector</w:t>
      </w:r>
      <w:r>
        <w:t>:</w:t>
      </w:r>
    </w:p>
    <w:p w14:paraId="38BF322C" w14:textId="77777777" w:rsidR="00B139F9" w:rsidRDefault="00B139F9" w:rsidP="003E42FC">
      <w:pPr>
        <w:pStyle w:val="ListParagraph"/>
        <w:numPr>
          <w:ilvl w:val="0"/>
          <w:numId w:val="30"/>
        </w:numPr>
      </w:pPr>
      <w:r>
        <w:t xml:space="preserve">I expect the </w:t>
      </w:r>
      <w:r w:rsidR="00FB56C6">
        <w:t>“</w:t>
      </w:r>
      <w:r>
        <w:t>get location</w:t>
      </w:r>
      <w:r w:rsidR="00FB56C6">
        <w:t>”</w:t>
      </w:r>
      <w:r>
        <w:t xml:space="preserve"> method to return the string that is entered.</w:t>
      </w:r>
    </w:p>
    <w:p w14:paraId="19F48426" w14:textId="77777777" w:rsidR="00FB56C6" w:rsidRDefault="00FB56C6" w:rsidP="003E42FC">
      <w:pPr>
        <w:pStyle w:val="ListParagraph"/>
        <w:numPr>
          <w:ilvl w:val="0"/>
          <w:numId w:val="30"/>
        </w:numPr>
      </w:pPr>
      <w:r>
        <w:t xml:space="preserve">I expect the “check </w:t>
      </w:r>
      <w:proofErr w:type="gramStart"/>
      <w:r>
        <w:t>status</w:t>
      </w:r>
      <w:r w:rsidR="004F05B5">
        <w:t>(</w:t>
      </w:r>
      <w:proofErr w:type="gramEnd"/>
      <w:r w:rsidR="004F05B5">
        <w:t>get status)</w:t>
      </w:r>
      <w:r>
        <w:t>” method to return false(good!) at a high percentage of the time. But we do expect failur</w:t>
      </w:r>
      <w:r w:rsidR="00EB0815">
        <w:t>e from time to time because we have</w:t>
      </w:r>
      <w:r>
        <w:t xml:space="preserve"> </w:t>
      </w:r>
      <w:r w:rsidR="00EB0815">
        <w:t xml:space="preserve">a method that will feed into the “check status” method, so that will be tested as well. </w:t>
      </w:r>
    </w:p>
    <w:p w14:paraId="547E6831" w14:textId="77777777" w:rsidR="00943410" w:rsidRDefault="004F05B5" w:rsidP="003E42FC">
      <w:pPr>
        <w:pStyle w:val="ListParagraph"/>
        <w:numPr>
          <w:ilvl w:val="0"/>
          <w:numId w:val="30"/>
        </w:numPr>
      </w:pPr>
      <w:r>
        <w:t xml:space="preserve">I expect the “generate random num” method to return a random integer. </w:t>
      </w:r>
    </w:p>
    <w:p w14:paraId="106FF718" w14:textId="77777777" w:rsidR="0064774B" w:rsidRDefault="00683D1F" w:rsidP="003E42FC">
      <w:pPr>
        <w:pStyle w:val="ListParagraph"/>
        <w:numPr>
          <w:ilvl w:val="0"/>
          <w:numId w:val="30"/>
        </w:numPr>
      </w:pPr>
      <w:r>
        <w:t xml:space="preserve">I expect the “generate random num” method to match an expected value 1 out of 5 times, but only to reign in the over simulation of the home alarm system. </w:t>
      </w:r>
    </w:p>
    <w:p w14:paraId="32671EA6" w14:textId="77777777" w:rsidR="00683D1F" w:rsidRDefault="003E42FC" w:rsidP="003E42FC">
      <w:pPr>
        <w:pStyle w:val="ListParagraph"/>
        <w:numPr>
          <w:ilvl w:val="0"/>
          <w:numId w:val="30"/>
        </w:numPr>
      </w:pPr>
      <w:r>
        <w:t xml:space="preserve">I expect the time of the processes would be less than 1 second. </w:t>
      </w:r>
    </w:p>
    <w:p w14:paraId="390F925C" w14:textId="77777777" w:rsidR="0064774B" w:rsidRDefault="0064774B" w:rsidP="00B3648F"/>
    <w:p w14:paraId="256E94E9" w14:textId="2B3A417A" w:rsidR="00B3648F" w:rsidRDefault="00060DE9" w:rsidP="00B3648F">
      <w:r>
        <w:t xml:space="preserve">The </w:t>
      </w:r>
      <w:r w:rsidR="00456795">
        <w:rPr>
          <w:b/>
          <w:bCs/>
        </w:rPr>
        <w:t>H</w:t>
      </w:r>
      <w:r w:rsidRPr="00456795">
        <w:rPr>
          <w:b/>
          <w:bCs/>
        </w:rPr>
        <w:t>ome alarm</w:t>
      </w:r>
      <w:r>
        <w:t xml:space="preserve"> consists of sensor objects: CO2 detector, Motion Sensor, Smoke Sensor, and Window/Door </w:t>
      </w:r>
      <w:r w:rsidR="00D41B6E">
        <w:t>S</w:t>
      </w:r>
      <w:r>
        <w:t>ensor. It implements a list to keep track of each type of sensor object</w:t>
      </w:r>
      <w:r w:rsidR="00456795">
        <w:t xml:space="preserve"> that is created in the overarching structure of the home alarm. </w:t>
      </w:r>
      <w:r w:rsidR="00D41B6E">
        <w:t>T</w:t>
      </w:r>
      <w:r w:rsidR="00456795">
        <w:t xml:space="preserve">hen there is a printed list of actions when the system simulation is running. I want to test that the </w:t>
      </w:r>
      <w:r w:rsidR="00C264B6">
        <w:t xml:space="preserve">varying sensor object </w:t>
      </w:r>
      <w:r w:rsidR="00456795">
        <w:t>list</w:t>
      </w:r>
      <w:r w:rsidR="00D41B6E">
        <w:t>s</w:t>
      </w:r>
      <w:r w:rsidR="00456795">
        <w:t xml:space="preserve"> are being updated correctly. I will have one master list that tracks</w:t>
      </w:r>
      <w:r w:rsidR="00D41B6E">
        <w:t xml:space="preserve"> and </w:t>
      </w:r>
      <w:r w:rsidR="00C264B6">
        <w:t>logs</w:t>
      </w:r>
      <w:r w:rsidR="00456795">
        <w:t xml:space="preserve"> all </w:t>
      </w:r>
      <w:r w:rsidR="00C264B6">
        <w:t>of the action in the home alarm</w:t>
      </w:r>
      <w:r w:rsidR="00D41B6E">
        <w:t>,</w:t>
      </w:r>
      <w:r w:rsidR="00C264B6">
        <w:t xml:space="preserve"> </w:t>
      </w:r>
      <w:r w:rsidR="00D41B6E">
        <w:t>including</w:t>
      </w:r>
      <w:r w:rsidR="00C264B6">
        <w:t xml:space="preserve"> the setting of the system mode by detector, that detector’s location, and the type of detector that is firing. And I have another</w:t>
      </w:r>
      <w:r w:rsidR="00A02165">
        <w:t xml:space="preserve"> list</w:t>
      </w:r>
      <w:r w:rsidR="00C264B6">
        <w:t xml:space="preserve"> that will clear before the action is performed again</w:t>
      </w:r>
      <w:r w:rsidR="00A02165">
        <w:t xml:space="preserve">, </w:t>
      </w:r>
      <w:r w:rsidR="00D41B6E">
        <w:t xml:space="preserve">which will be </w:t>
      </w:r>
      <w:r w:rsidR="00A02165">
        <w:t xml:space="preserve">more of an immediate report to </w:t>
      </w:r>
      <w:r w:rsidR="00D41B6E">
        <w:t>the</w:t>
      </w:r>
      <w:r w:rsidR="00A02165">
        <w:t xml:space="preserve"> user. </w:t>
      </w:r>
    </w:p>
    <w:p w14:paraId="1E537F0C" w14:textId="77777777" w:rsidR="00C264B6" w:rsidRDefault="00C264B6" w:rsidP="00B3648F"/>
    <w:p w14:paraId="043D9F05" w14:textId="77777777" w:rsidR="00C264B6" w:rsidRDefault="00C264B6" w:rsidP="00B3648F">
      <w:r>
        <w:lastRenderedPageBreak/>
        <w:t xml:space="preserve">Testing the </w:t>
      </w:r>
      <w:r w:rsidRPr="00C264B6">
        <w:rPr>
          <w:b/>
          <w:bCs/>
        </w:rPr>
        <w:t>Home Alarm</w:t>
      </w:r>
      <w:r>
        <w:t>:</w:t>
      </w:r>
    </w:p>
    <w:p w14:paraId="4B0A2402" w14:textId="77777777" w:rsidR="00C264B6" w:rsidRDefault="00C264B6" w:rsidP="00A02165">
      <w:pPr>
        <w:pStyle w:val="ListParagraph"/>
        <w:numPr>
          <w:ilvl w:val="0"/>
          <w:numId w:val="31"/>
        </w:numPr>
      </w:pPr>
      <w:r>
        <w:t xml:space="preserve">I expect for “sensor objects” to be created with the proper data in them, and to be entered into the correct list according to their type. </w:t>
      </w:r>
    </w:p>
    <w:p w14:paraId="5F144C79" w14:textId="77777777" w:rsidR="00C264B6" w:rsidRDefault="00C264B6" w:rsidP="00A02165">
      <w:pPr>
        <w:pStyle w:val="ListParagraph"/>
        <w:numPr>
          <w:ilvl w:val="0"/>
          <w:numId w:val="31"/>
        </w:numPr>
      </w:pPr>
      <w:r>
        <w:t>I expect</w:t>
      </w:r>
      <w:r w:rsidR="004D036E">
        <w:t xml:space="preserve"> that the </w:t>
      </w:r>
      <w:proofErr w:type="gramStart"/>
      <w:r w:rsidR="004D036E">
        <w:t>“ Check</w:t>
      </w:r>
      <w:proofErr w:type="gramEnd"/>
      <w:r w:rsidR="004D036E">
        <w:t xml:space="preserve"> sensor”” methods will check it’s appropriate sensor for it is Boolean flag response(note: if “check status” return false then the system mode stays on safe, otherwise mitigate STATUS response. To “WARNING” or “EMERGENCY”) </w:t>
      </w:r>
    </w:p>
    <w:p w14:paraId="28C69F71" w14:textId="77777777" w:rsidR="00630D3C" w:rsidRDefault="004D036E" w:rsidP="00A02165">
      <w:pPr>
        <w:pStyle w:val="ListParagraph"/>
        <w:numPr>
          <w:ilvl w:val="0"/>
          <w:numId w:val="31"/>
        </w:numPr>
      </w:pPr>
      <w:r>
        <w:t xml:space="preserve">I expect for “action Monitor” to run the </w:t>
      </w:r>
      <w:r w:rsidR="00630D3C">
        <w:t xml:space="preserve">sensor checks one after </w:t>
      </w:r>
      <w:proofErr w:type="gramStart"/>
      <w:r w:rsidR="00630D3C">
        <w:t>another(</w:t>
      </w:r>
      <w:proofErr w:type="gramEnd"/>
      <w:r w:rsidR="00630D3C">
        <w:t>or at the same time)</w:t>
      </w:r>
      <w:r w:rsidR="00A02165">
        <w:t>.</w:t>
      </w:r>
      <w:r w:rsidR="00630D3C">
        <w:t xml:space="preserve">I will need to find a benchmark for how many times the </w:t>
      </w:r>
      <w:r w:rsidR="00A02165">
        <w:t>“</w:t>
      </w:r>
      <w:r w:rsidR="00630D3C">
        <w:t>action monitor</w:t>
      </w:r>
      <w:r w:rsidR="00A02165">
        <w:t>”</w:t>
      </w:r>
      <w:r w:rsidR="00630D3C">
        <w:t xml:space="preserve"> needs to be called to change the status of the alarm system. </w:t>
      </w:r>
    </w:p>
    <w:p w14:paraId="66DF7197" w14:textId="77777777" w:rsidR="00A02165" w:rsidRDefault="00A02165" w:rsidP="00A02165">
      <w:pPr>
        <w:pStyle w:val="ListParagraph"/>
        <w:numPr>
          <w:ilvl w:val="0"/>
          <w:numId w:val="31"/>
        </w:numPr>
      </w:pPr>
      <w:r>
        <w:t>I expect for the “list of actions” to be populated after every “action monitor” method is called. So, we will test to see that the lists’ size in not zero.</w:t>
      </w:r>
    </w:p>
    <w:p w14:paraId="251588E5" w14:textId="77777777" w:rsidR="00A02165" w:rsidRDefault="00A02165" w:rsidP="00B3648F"/>
    <w:p w14:paraId="46318744" w14:textId="77777777" w:rsidR="00A02165" w:rsidRDefault="00A02165" w:rsidP="00B3648F">
      <w:r>
        <w:t xml:space="preserve"> </w:t>
      </w:r>
    </w:p>
    <w:p w14:paraId="751F1FE1" w14:textId="3915FAF4" w:rsidR="00A02165" w:rsidRDefault="00A02165" w:rsidP="00B3648F">
      <w:r>
        <w:t>** I expect to add another level of abstraction</w:t>
      </w:r>
      <w:r w:rsidR="005751A6">
        <w:t xml:space="preserve"> called “</w:t>
      </w:r>
      <w:r w:rsidR="005751A6">
        <w:rPr>
          <w:b/>
          <w:bCs/>
        </w:rPr>
        <w:t>HOMEALARM</w:t>
      </w:r>
      <w:r w:rsidR="005751A6">
        <w:t>”</w:t>
      </w:r>
      <w:r>
        <w:t xml:space="preserve"> to interact/interface with the monitor </w:t>
      </w:r>
      <w:r w:rsidR="00D41B6E">
        <w:t>m</w:t>
      </w:r>
      <w:r>
        <w:t>odule. I currently</w:t>
      </w:r>
      <w:r w:rsidR="00D41B6E">
        <w:t xml:space="preserve"> need</w:t>
      </w:r>
      <w:r>
        <w:t xml:space="preserve"> to </w:t>
      </w:r>
      <w:r w:rsidR="00D41B6E">
        <w:t xml:space="preserve">figure out how to </w:t>
      </w:r>
      <w:r>
        <w:t>demo the system once it is set up. I want to send the “filtered list” up to the monitor,</w:t>
      </w:r>
      <w:r w:rsidR="005751A6">
        <w:t xml:space="preserve"> make the “list of actions” available for retrieval, </w:t>
      </w:r>
      <w:r w:rsidR="00D41B6E">
        <w:t>s</w:t>
      </w:r>
      <w:r>
        <w:t xml:space="preserve">end </w:t>
      </w:r>
      <w:r w:rsidR="005751A6">
        <w:t>messages to the monitor to dispatch for appropriate help.</w:t>
      </w:r>
    </w:p>
    <w:p w14:paraId="4616F552" w14:textId="77777777" w:rsidR="005751A6" w:rsidRDefault="005751A6" w:rsidP="00B3648F"/>
    <w:p w14:paraId="79CE2AEB" w14:textId="77777777" w:rsidR="005751A6" w:rsidRDefault="005751A6" w:rsidP="00B3648F">
      <w:pPr>
        <w:rPr>
          <w:b/>
          <w:bCs/>
        </w:rPr>
      </w:pPr>
      <w:r>
        <w:t xml:space="preserve">Testing for </w:t>
      </w:r>
      <w:r w:rsidRPr="005751A6">
        <w:rPr>
          <w:b/>
          <w:bCs/>
        </w:rPr>
        <w:t>HOMEALARM</w:t>
      </w:r>
      <w:r>
        <w:rPr>
          <w:b/>
          <w:bCs/>
        </w:rPr>
        <w:t>:</w:t>
      </w:r>
    </w:p>
    <w:p w14:paraId="75517B4B" w14:textId="77777777" w:rsidR="005751A6" w:rsidRDefault="005751A6" w:rsidP="00483A38">
      <w:pPr>
        <w:pStyle w:val="ListParagraph"/>
        <w:numPr>
          <w:ilvl w:val="0"/>
          <w:numId w:val="32"/>
        </w:numPr>
      </w:pPr>
      <w:r>
        <w:t xml:space="preserve">I expect for the creation of </w:t>
      </w:r>
      <w:proofErr w:type="gramStart"/>
      <w:r>
        <w:t>a  “</w:t>
      </w:r>
      <w:proofErr w:type="gramEnd"/>
      <w:r>
        <w:t xml:space="preserve">Home Alarm” to , well, create a </w:t>
      </w:r>
      <w:r w:rsidR="00483A38">
        <w:t>“</w:t>
      </w:r>
      <w:r>
        <w:t>Home</w:t>
      </w:r>
      <w:r w:rsidR="00483A38">
        <w:t xml:space="preserve"> Alarm,” and store it in a list of home alarms with a key of some sort.(id number, or user name)</w:t>
      </w:r>
    </w:p>
    <w:p w14:paraId="51F3EB40" w14:textId="77777777" w:rsidR="00483A38" w:rsidRDefault="00483A38" w:rsidP="00483A38">
      <w:pPr>
        <w:pStyle w:val="ListParagraph"/>
        <w:numPr>
          <w:ilvl w:val="0"/>
          <w:numId w:val="32"/>
        </w:numPr>
      </w:pPr>
      <w:r>
        <w:t>I expect to simulate an emergency message to send to the monitor</w:t>
      </w:r>
    </w:p>
    <w:p w14:paraId="1594CB99" w14:textId="77777777" w:rsidR="00483A38" w:rsidRDefault="00483A38" w:rsidP="00483A38">
      <w:pPr>
        <w:pStyle w:val="ListParagraph"/>
        <w:numPr>
          <w:ilvl w:val="0"/>
          <w:numId w:val="32"/>
        </w:numPr>
      </w:pPr>
      <w:r>
        <w:t>I expect the ability to set the status of the “home alarm.” (for simulation and arming/disarming)</w:t>
      </w:r>
    </w:p>
    <w:p w14:paraId="08535BCA" w14:textId="77777777" w:rsidR="00483A38" w:rsidRDefault="00483A38" w:rsidP="00483A38">
      <w:pPr>
        <w:pStyle w:val="ListParagraph"/>
        <w:numPr>
          <w:ilvl w:val="0"/>
          <w:numId w:val="32"/>
        </w:numPr>
      </w:pPr>
      <w:r>
        <w:t>I expect the ability to pull the collection of the monitor report. (“list of actions”)</w:t>
      </w:r>
    </w:p>
    <w:p w14:paraId="00F5187F" w14:textId="77777777" w:rsidR="00483A38" w:rsidRPr="005751A6" w:rsidRDefault="00483A38" w:rsidP="00B3648F"/>
    <w:sectPr w:rsidR="00483A38" w:rsidRPr="005751A6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2F285" w14:textId="77777777" w:rsidR="00EF0B8C" w:rsidRDefault="00EF0B8C" w:rsidP="00855982">
      <w:pPr>
        <w:spacing w:after="0" w:line="240" w:lineRule="auto"/>
      </w:pPr>
      <w:r>
        <w:separator/>
      </w:r>
    </w:p>
  </w:endnote>
  <w:endnote w:type="continuationSeparator" w:id="0">
    <w:p w14:paraId="3369B441" w14:textId="77777777" w:rsidR="00EF0B8C" w:rsidRDefault="00EF0B8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882E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DCC54" w14:textId="77777777" w:rsidR="00EF0B8C" w:rsidRDefault="00EF0B8C" w:rsidP="00855982">
      <w:pPr>
        <w:spacing w:after="0" w:line="240" w:lineRule="auto"/>
      </w:pPr>
      <w:r>
        <w:separator/>
      </w:r>
    </w:p>
  </w:footnote>
  <w:footnote w:type="continuationSeparator" w:id="0">
    <w:p w14:paraId="3FCE38D2" w14:textId="77777777" w:rsidR="00EF0B8C" w:rsidRDefault="00EF0B8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84125C"/>
    <w:multiLevelType w:val="hybridMultilevel"/>
    <w:tmpl w:val="F3C2E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FD24716"/>
    <w:multiLevelType w:val="hybridMultilevel"/>
    <w:tmpl w:val="9308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0D82F9D"/>
    <w:multiLevelType w:val="hybridMultilevel"/>
    <w:tmpl w:val="AB902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11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8F"/>
    <w:rsid w:val="00060DE9"/>
    <w:rsid w:val="00111269"/>
    <w:rsid w:val="00131DC6"/>
    <w:rsid w:val="001D4362"/>
    <w:rsid w:val="00231F2E"/>
    <w:rsid w:val="002507B8"/>
    <w:rsid w:val="00361EF0"/>
    <w:rsid w:val="003E42FC"/>
    <w:rsid w:val="00456795"/>
    <w:rsid w:val="00483A38"/>
    <w:rsid w:val="004D036E"/>
    <w:rsid w:val="004F05B5"/>
    <w:rsid w:val="005751A6"/>
    <w:rsid w:val="00630D3C"/>
    <w:rsid w:val="0064774B"/>
    <w:rsid w:val="00683D1F"/>
    <w:rsid w:val="007833A7"/>
    <w:rsid w:val="00855982"/>
    <w:rsid w:val="00943410"/>
    <w:rsid w:val="00A02165"/>
    <w:rsid w:val="00A10484"/>
    <w:rsid w:val="00A23D9B"/>
    <w:rsid w:val="00B139F9"/>
    <w:rsid w:val="00B3648F"/>
    <w:rsid w:val="00C264B6"/>
    <w:rsid w:val="00D41B6E"/>
    <w:rsid w:val="00DB7783"/>
    <w:rsid w:val="00EB0815"/>
    <w:rsid w:val="00EF0B8C"/>
    <w:rsid w:val="00FB56C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E277"/>
  <w15:chartTrackingRefBased/>
  <w15:docId w15:val="{B1ECC101-221E-D047-8B28-4CF1F77E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E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ng.ram/Library/Containers/com.microsoft.Word/Data/Library/Application%20Support/Microsoft/Office/16.0/DTS/Search/%7b9AE7DD21-8EF6-7D42-AF08-06FF3F592681%7dtf03457715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2</Pages>
  <Words>653</Words>
  <Characters>3473</Characters>
  <Application>Microsoft Office Word</Application>
  <DocSecurity>0</DocSecurity>
  <Lines>105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Ingram</dc:creator>
  <cp:lastModifiedBy>Chad Ingram</cp:lastModifiedBy>
  <cp:revision>2</cp:revision>
  <dcterms:created xsi:type="dcterms:W3CDTF">2020-04-10T22:53:00Z</dcterms:created>
  <dcterms:modified xsi:type="dcterms:W3CDTF">2020-04-10T22:53:00Z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